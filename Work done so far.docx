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4144CC" w14:textId="55AA57E0" w:rsidR="00A10484" w:rsidRPr="0036045C" w:rsidRDefault="00FE4BB9">
      <w:pPr>
        <w:pStyle w:val="Title"/>
        <w:rPr>
          <w:sz w:val="64"/>
          <w:szCs w:val="64"/>
        </w:rPr>
      </w:pPr>
      <w:r w:rsidRPr="0036045C">
        <w:rPr>
          <w:sz w:val="64"/>
          <w:szCs w:val="64"/>
        </w:rPr>
        <w:t xml:space="preserve">Work done so </w:t>
      </w:r>
      <w:r w:rsidR="0035695D" w:rsidRPr="0036045C">
        <w:rPr>
          <w:sz w:val="64"/>
          <w:szCs w:val="64"/>
        </w:rPr>
        <w:t>far.</w:t>
      </w:r>
    </w:p>
    <w:p w14:paraId="4BF94FC1" w14:textId="483BFC4F" w:rsidR="00855982" w:rsidRPr="0036045C" w:rsidRDefault="00FE4BB9" w:rsidP="00855982">
      <w:pPr>
        <w:pStyle w:val="Heading1"/>
        <w:rPr>
          <w:sz w:val="48"/>
          <w:szCs w:val="48"/>
        </w:rPr>
      </w:pPr>
      <w:r w:rsidRPr="0036045C">
        <w:rPr>
          <w:sz w:val="48"/>
          <w:szCs w:val="48"/>
        </w:rPr>
        <w:t>LSTM model</w:t>
      </w:r>
    </w:p>
    <w:p w14:paraId="52BFFE9A" w14:textId="46A239D0" w:rsidR="00855982" w:rsidRPr="0036045C" w:rsidRDefault="00FE4BB9" w:rsidP="00FE4BB9">
      <w:pPr>
        <w:pStyle w:val="ListParagraph"/>
        <w:numPr>
          <w:ilvl w:val="0"/>
          <w:numId w:val="30"/>
        </w:numPr>
        <w:rPr>
          <w:sz w:val="36"/>
          <w:szCs w:val="36"/>
        </w:rPr>
      </w:pPr>
      <w:r w:rsidRPr="0036045C">
        <w:rPr>
          <w:sz w:val="36"/>
          <w:szCs w:val="36"/>
        </w:rPr>
        <w:t>Preprocessing: Trivial.</w:t>
      </w:r>
    </w:p>
    <w:p w14:paraId="1CF52BDB" w14:textId="4DB0295E" w:rsidR="00FE4BB9" w:rsidRPr="0036045C" w:rsidRDefault="00FE4BB9" w:rsidP="00FE4BB9">
      <w:pPr>
        <w:pStyle w:val="ListParagraph"/>
        <w:numPr>
          <w:ilvl w:val="0"/>
          <w:numId w:val="30"/>
        </w:numPr>
        <w:rPr>
          <w:sz w:val="36"/>
          <w:szCs w:val="36"/>
        </w:rPr>
      </w:pPr>
      <w:r w:rsidRPr="0036045C">
        <w:rPr>
          <w:sz w:val="36"/>
          <w:szCs w:val="36"/>
        </w:rPr>
        <w:t>Model structure:</w:t>
      </w:r>
    </w:p>
    <w:p w14:paraId="7A2FD9DB" w14:textId="64909D9E" w:rsidR="00FE4BB9" w:rsidRPr="0036045C" w:rsidRDefault="00FE4BB9" w:rsidP="00FE4BB9">
      <w:pPr>
        <w:pStyle w:val="ListParagraph"/>
        <w:numPr>
          <w:ilvl w:val="2"/>
          <w:numId w:val="30"/>
        </w:numPr>
        <w:rPr>
          <w:sz w:val="36"/>
          <w:szCs w:val="36"/>
        </w:rPr>
      </w:pPr>
      <w:r w:rsidRPr="0036045C">
        <w:rPr>
          <w:sz w:val="36"/>
          <w:szCs w:val="36"/>
        </w:rPr>
        <w:t>Input layer.</w:t>
      </w:r>
    </w:p>
    <w:p w14:paraId="0CD55537" w14:textId="3FF8E469" w:rsidR="00FE4BB9" w:rsidRPr="0036045C" w:rsidRDefault="00FE4BB9" w:rsidP="00FE4BB9">
      <w:pPr>
        <w:pStyle w:val="ListParagraph"/>
        <w:numPr>
          <w:ilvl w:val="2"/>
          <w:numId w:val="30"/>
        </w:numPr>
        <w:rPr>
          <w:sz w:val="36"/>
          <w:szCs w:val="36"/>
        </w:rPr>
      </w:pPr>
      <w:r w:rsidRPr="0036045C">
        <w:rPr>
          <w:sz w:val="36"/>
          <w:szCs w:val="36"/>
        </w:rPr>
        <w:t>Word embedding.</w:t>
      </w:r>
    </w:p>
    <w:p w14:paraId="4A5F6291" w14:textId="1C971472" w:rsidR="00FE4BB9" w:rsidRPr="0036045C" w:rsidRDefault="00FE4BB9" w:rsidP="00FE4BB9">
      <w:pPr>
        <w:pStyle w:val="ListParagraph"/>
        <w:numPr>
          <w:ilvl w:val="2"/>
          <w:numId w:val="30"/>
        </w:numPr>
        <w:rPr>
          <w:sz w:val="36"/>
          <w:szCs w:val="36"/>
        </w:rPr>
      </w:pPr>
      <w:r w:rsidRPr="0036045C">
        <w:rPr>
          <w:sz w:val="36"/>
          <w:szCs w:val="36"/>
        </w:rPr>
        <w:t>LSTM layer.</w:t>
      </w:r>
    </w:p>
    <w:p w14:paraId="6AF81F9F" w14:textId="7695DF7D" w:rsidR="00FE4BB9" w:rsidRPr="0036045C" w:rsidRDefault="00FE4BB9" w:rsidP="00FE4BB9">
      <w:pPr>
        <w:pStyle w:val="ListParagraph"/>
        <w:numPr>
          <w:ilvl w:val="2"/>
          <w:numId w:val="30"/>
        </w:numPr>
        <w:rPr>
          <w:sz w:val="36"/>
          <w:szCs w:val="36"/>
        </w:rPr>
      </w:pPr>
      <w:r w:rsidRPr="0036045C">
        <w:rPr>
          <w:sz w:val="36"/>
          <w:szCs w:val="36"/>
        </w:rPr>
        <w:t>Pooling layer.</w:t>
      </w:r>
    </w:p>
    <w:p w14:paraId="6EABADC0" w14:textId="7A18343A" w:rsidR="00FE4BB9" w:rsidRPr="0036045C" w:rsidRDefault="00FE4BB9" w:rsidP="00FE4BB9">
      <w:pPr>
        <w:pStyle w:val="ListParagraph"/>
        <w:numPr>
          <w:ilvl w:val="2"/>
          <w:numId w:val="30"/>
        </w:numPr>
        <w:rPr>
          <w:sz w:val="36"/>
          <w:szCs w:val="36"/>
        </w:rPr>
      </w:pPr>
      <w:r w:rsidRPr="0036045C">
        <w:rPr>
          <w:sz w:val="36"/>
          <w:szCs w:val="36"/>
        </w:rPr>
        <w:t>Dropout.</w:t>
      </w:r>
    </w:p>
    <w:p w14:paraId="0D98993F" w14:textId="195F0B76" w:rsidR="00FE4BB9" w:rsidRPr="0036045C" w:rsidRDefault="00FE4BB9" w:rsidP="00FE4BB9">
      <w:pPr>
        <w:pStyle w:val="ListParagraph"/>
        <w:numPr>
          <w:ilvl w:val="2"/>
          <w:numId w:val="30"/>
        </w:numPr>
        <w:rPr>
          <w:sz w:val="36"/>
          <w:szCs w:val="36"/>
        </w:rPr>
      </w:pPr>
      <w:r w:rsidRPr="0036045C">
        <w:rPr>
          <w:sz w:val="36"/>
          <w:szCs w:val="36"/>
        </w:rPr>
        <w:t>Fully connected layer.</w:t>
      </w:r>
    </w:p>
    <w:p w14:paraId="51811007" w14:textId="4A2AB70C" w:rsidR="00FE4BB9" w:rsidRPr="0036045C" w:rsidRDefault="0036045C" w:rsidP="00FE4BB9">
      <w:pPr>
        <w:pStyle w:val="ListParagraph"/>
        <w:numPr>
          <w:ilvl w:val="2"/>
          <w:numId w:val="30"/>
        </w:num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D8B056" wp14:editId="34485EBB">
            <wp:simplePos x="0" y="0"/>
            <wp:positionH relativeFrom="margin">
              <wp:posOffset>409575</wp:posOffset>
            </wp:positionH>
            <wp:positionV relativeFrom="paragraph">
              <wp:posOffset>405765</wp:posOffset>
            </wp:positionV>
            <wp:extent cx="4848225" cy="3190875"/>
            <wp:effectExtent l="0" t="0" r="9525" b="9525"/>
            <wp:wrapTopAndBottom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4BB9" w:rsidRPr="0036045C">
        <w:rPr>
          <w:sz w:val="36"/>
          <w:szCs w:val="36"/>
        </w:rPr>
        <w:t>Output layer.</w:t>
      </w:r>
    </w:p>
    <w:p w14:paraId="07A69A52" w14:textId="3ECD4488" w:rsidR="00FE4BB9" w:rsidRPr="005E5727" w:rsidRDefault="005E5727" w:rsidP="005E5727">
      <w:pPr>
        <w:pStyle w:val="ListParagraph"/>
        <w:numPr>
          <w:ilvl w:val="0"/>
          <w:numId w:val="30"/>
        </w:numPr>
        <w:rPr>
          <w:sz w:val="36"/>
          <w:szCs w:val="36"/>
        </w:rPr>
      </w:pPr>
      <w:r w:rsidRPr="005E5727">
        <w:rPr>
          <w:sz w:val="36"/>
          <w:szCs w:val="36"/>
        </w:rPr>
        <w:t>Accuracies:</w:t>
      </w:r>
    </w:p>
    <w:p w14:paraId="63CAE461" w14:textId="78CBF990" w:rsidR="005E5727" w:rsidRPr="005E5727" w:rsidRDefault="005E5727" w:rsidP="005E5727">
      <w:pPr>
        <w:pStyle w:val="ListParagraph"/>
        <w:numPr>
          <w:ilvl w:val="2"/>
          <w:numId w:val="30"/>
        </w:numPr>
        <w:rPr>
          <w:sz w:val="36"/>
          <w:szCs w:val="36"/>
        </w:rPr>
      </w:pPr>
      <w:r w:rsidRPr="005E5727">
        <w:rPr>
          <w:sz w:val="36"/>
          <w:szCs w:val="36"/>
        </w:rPr>
        <w:t>Training: ~ 98.5 %</w:t>
      </w:r>
    </w:p>
    <w:p w14:paraId="44321401" w14:textId="7BD18160" w:rsidR="005E5727" w:rsidRPr="005E5727" w:rsidRDefault="005E5727" w:rsidP="005E5727">
      <w:pPr>
        <w:pStyle w:val="ListParagraph"/>
        <w:numPr>
          <w:ilvl w:val="2"/>
          <w:numId w:val="30"/>
        </w:numPr>
        <w:rPr>
          <w:sz w:val="36"/>
          <w:szCs w:val="36"/>
        </w:rPr>
      </w:pPr>
      <w:r w:rsidRPr="005E5727">
        <w:rPr>
          <w:sz w:val="36"/>
          <w:szCs w:val="36"/>
        </w:rPr>
        <w:t>Testing: ~ 99 %</w:t>
      </w:r>
    </w:p>
    <w:sectPr w:rsidR="005E5727" w:rsidRPr="005E5727" w:rsidSect="0085598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E9D009" w14:textId="77777777" w:rsidR="00527A4F" w:rsidRDefault="00527A4F" w:rsidP="00855982">
      <w:pPr>
        <w:spacing w:after="0" w:line="240" w:lineRule="auto"/>
      </w:pPr>
      <w:r>
        <w:separator/>
      </w:r>
    </w:p>
  </w:endnote>
  <w:endnote w:type="continuationSeparator" w:id="0">
    <w:p w14:paraId="755FF5CC" w14:textId="77777777" w:rsidR="00527A4F" w:rsidRDefault="00527A4F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259D8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37A0B" w14:textId="77777777" w:rsidR="00527A4F" w:rsidRDefault="00527A4F" w:rsidP="00855982">
      <w:pPr>
        <w:spacing w:after="0" w:line="240" w:lineRule="auto"/>
      </w:pPr>
      <w:r>
        <w:separator/>
      </w:r>
    </w:p>
  </w:footnote>
  <w:footnote w:type="continuationSeparator" w:id="0">
    <w:p w14:paraId="4791BDFB" w14:textId="77777777" w:rsidR="00527A4F" w:rsidRDefault="00527A4F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FBD2654"/>
    <w:multiLevelType w:val="hybridMultilevel"/>
    <w:tmpl w:val="E6E0D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B9"/>
    <w:rsid w:val="001D4362"/>
    <w:rsid w:val="0035695D"/>
    <w:rsid w:val="0036045C"/>
    <w:rsid w:val="00527A4F"/>
    <w:rsid w:val="005E5727"/>
    <w:rsid w:val="007833A7"/>
    <w:rsid w:val="00855982"/>
    <w:rsid w:val="00A10484"/>
    <w:rsid w:val="00FD262C"/>
    <w:rsid w:val="00FE4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F0A0D"/>
  <w15:chartTrackingRefBased/>
  <w15:docId w15:val="{18C69B65-DC18-4C24-9FD5-5E2366E8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FE4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3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4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mal%20Elsawy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100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Gamal Elsawy</dc:creator>
  <cp:lastModifiedBy>جمال عبد المنعم</cp:lastModifiedBy>
  <cp:revision>2</cp:revision>
  <cp:lastPrinted>2021-03-29T15:02:00Z</cp:lastPrinted>
  <dcterms:created xsi:type="dcterms:W3CDTF">2021-03-29T13:29:00Z</dcterms:created>
  <dcterms:modified xsi:type="dcterms:W3CDTF">2021-03-29T15:09:00Z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